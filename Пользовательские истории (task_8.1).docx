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27D" w:rsidRDefault="0023227D" w:rsidP="0023227D">
      <w:r>
        <w:t>Роли пол</w:t>
      </w:r>
      <w:r>
        <w:t>ьзователей:</w:t>
      </w:r>
    </w:p>
    <w:p w:rsidR="0023227D" w:rsidRDefault="0023227D" w:rsidP="0023227D">
      <w:pPr>
        <w:pStyle w:val="a3"/>
        <w:numPr>
          <w:ilvl w:val="0"/>
          <w:numId w:val="2"/>
        </w:numPr>
      </w:pPr>
      <w:r>
        <w:t>Игрок (обычный пользователь): Пользователь, который играет в игру и</w:t>
      </w:r>
      <w:r>
        <w:t xml:space="preserve"> управляет персонажем </w:t>
      </w:r>
      <w:proofErr w:type="spellStart"/>
      <w:r>
        <w:t>Хасбулой</w:t>
      </w:r>
      <w:proofErr w:type="spellEnd"/>
      <w:r>
        <w:t>.</w:t>
      </w:r>
    </w:p>
    <w:p w:rsidR="0023227D" w:rsidRDefault="0023227D" w:rsidP="0023227D">
      <w:pPr>
        <w:pStyle w:val="a3"/>
        <w:numPr>
          <w:ilvl w:val="0"/>
          <w:numId w:val="2"/>
        </w:numPr>
      </w:pPr>
      <w:r>
        <w:t>Администратор (привилегированный пользователь): Пользователь, который управляет административными функциями игры, такими как управление уровнями, настройка параметров игры, обновление контента.</w:t>
      </w:r>
    </w:p>
    <w:p w:rsidR="0023227D" w:rsidRDefault="0023227D" w:rsidP="0023227D"/>
    <w:p w:rsidR="0023227D" w:rsidRDefault="0023227D" w:rsidP="0023227D">
      <w:r>
        <w:t>Пер</w:t>
      </w:r>
      <w:r>
        <w:t>ечень пользовательских историй:</w:t>
      </w:r>
    </w:p>
    <w:p w:rsidR="0023227D" w:rsidRDefault="0023227D" w:rsidP="0023227D">
      <w:pPr>
        <w:pStyle w:val="a3"/>
        <w:numPr>
          <w:ilvl w:val="0"/>
          <w:numId w:val="4"/>
        </w:numPr>
      </w:pPr>
      <w:r>
        <w:t xml:space="preserve">Как игрок, хочу, чтобы </w:t>
      </w:r>
      <w:proofErr w:type="spellStart"/>
      <w:r>
        <w:t>Хасбула</w:t>
      </w:r>
      <w:proofErr w:type="spellEnd"/>
      <w:r>
        <w:t xml:space="preserve"> мог прыгать и бегать</w:t>
      </w:r>
      <w:r w:rsidR="00452D40">
        <w:t xml:space="preserve"> (не только ходить)</w:t>
      </w:r>
      <w:r>
        <w:t xml:space="preserve">, чтобы мне было </w:t>
      </w:r>
      <w:r w:rsidR="00452D40">
        <w:t>интереснее</w:t>
      </w:r>
      <w:r>
        <w:t xml:space="preserve"> управлять персонажем в игре.</w:t>
      </w:r>
    </w:p>
    <w:p w:rsidR="0023227D" w:rsidRDefault="0023227D" w:rsidP="0023227D">
      <w:pPr>
        <w:pStyle w:val="a3"/>
        <w:numPr>
          <w:ilvl w:val="0"/>
          <w:numId w:val="4"/>
        </w:numPr>
      </w:pPr>
      <w:r>
        <w:t xml:space="preserve">Как игрок, хочу, чтобы </w:t>
      </w:r>
      <w:proofErr w:type="spellStart"/>
      <w:r>
        <w:t>Хасбула</w:t>
      </w:r>
      <w:proofErr w:type="spellEnd"/>
      <w:r>
        <w:t xml:space="preserve"> мог нападать на противников, чтобы мне бы</w:t>
      </w:r>
      <w:r>
        <w:t>ло интереснее проходить уровни.</w:t>
      </w:r>
    </w:p>
    <w:p w:rsidR="0023227D" w:rsidRDefault="0023227D" w:rsidP="0023227D">
      <w:pPr>
        <w:pStyle w:val="a3"/>
        <w:numPr>
          <w:ilvl w:val="0"/>
          <w:numId w:val="4"/>
        </w:numPr>
      </w:pPr>
      <w:r>
        <w:t xml:space="preserve">Как игрок, хочу, чтобы </w:t>
      </w:r>
      <w:proofErr w:type="spellStart"/>
      <w:r>
        <w:t>Хасбула</w:t>
      </w:r>
      <w:proofErr w:type="spellEnd"/>
      <w:r>
        <w:t xml:space="preserve"> имел возможность собирать монетки,</w:t>
      </w:r>
      <w:r>
        <w:t xml:space="preserve"> чтобы я мог зарабатывать очки.</w:t>
      </w:r>
    </w:p>
    <w:p w:rsidR="0023227D" w:rsidRDefault="0023227D" w:rsidP="0023227D">
      <w:pPr>
        <w:pStyle w:val="a3"/>
        <w:numPr>
          <w:ilvl w:val="0"/>
          <w:numId w:val="4"/>
        </w:numPr>
      </w:pPr>
      <w:r>
        <w:t xml:space="preserve">Как игрок, хочу, чтобы </w:t>
      </w:r>
      <w:proofErr w:type="spellStart"/>
      <w:r>
        <w:t>Хасбула</w:t>
      </w:r>
      <w:proofErr w:type="spellEnd"/>
      <w:r>
        <w:t xml:space="preserve"> имел возможность использовать специальные навыки или апгрейды, чтоб</w:t>
      </w:r>
      <w:r>
        <w:t>ы повысить его силу или защиту.</w:t>
      </w:r>
    </w:p>
    <w:p w:rsidR="0023227D" w:rsidRDefault="0023227D" w:rsidP="0023227D">
      <w:pPr>
        <w:pStyle w:val="a3"/>
        <w:numPr>
          <w:ilvl w:val="0"/>
          <w:numId w:val="4"/>
        </w:numPr>
      </w:pPr>
      <w:r>
        <w:t>Как администратор, хочу, чтобы я мог легко добавлять новые уровни в игру, чтобы игрокам было интересно и</w:t>
      </w:r>
      <w:r>
        <w:t xml:space="preserve"> разнообразно проходить уровни.</w:t>
      </w:r>
      <w:r w:rsidR="009D6ED4">
        <w:t xml:space="preserve"> *Редактор уровней</w:t>
      </w:r>
    </w:p>
    <w:p w:rsidR="0023227D" w:rsidRDefault="0023227D" w:rsidP="0023227D">
      <w:pPr>
        <w:pStyle w:val="a3"/>
        <w:numPr>
          <w:ilvl w:val="0"/>
          <w:numId w:val="4"/>
        </w:numPr>
      </w:pPr>
      <w:r>
        <w:t>Как администратор, хочу, чтобы я имел возможность настраивать сложность уровней, чтобы игроки могли выбирать уровень сложност</w:t>
      </w:r>
      <w:r>
        <w:t>и согласно своим предпочтениям.</w:t>
      </w:r>
    </w:p>
    <w:p w:rsidR="00D91634" w:rsidRDefault="0023227D" w:rsidP="0023227D">
      <w:pPr>
        <w:pStyle w:val="a3"/>
        <w:numPr>
          <w:ilvl w:val="0"/>
          <w:numId w:val="4"/>
        </w:numPr>
      </w:pPr>
      <w:r>
        <w:t xml:space="preserve">Как администратор, хочу, чтобы я имел доступ к статистике игры, чтобы анализировать успехи игроков и улучшать </w:t>
      </w:r>
      <w:proofErr w:type="spellStart"/>
      <w:r>
        <w:t>геймплей</w:t>
      </w:r>
      <w:proofErr w:type="spellEnd"/>
      <w:r>
        <w:t>.</w:t>
      </w:r>
      <w:bookmarkStart w:id="0" w:name="_GoBack"/>
      <w:bookmarkEnd w:id="0"/>
    </w:p>
    <w:sectPr w:rsidR="00D91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D1D3E"/>
    <w:multiLevelType w:val="hybridMultilevel"/>
    <w:tmpl w:val="A5A09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1801"/>
    <w:multiLevelType w:val="hybridMultilevel"/>
    <w:tmpl w:val="387A0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E2AAA"/>
    <w:multiLevelType w:val="hybridMultilevel"/>
    <w:tmpl w:val="E2069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77276"/>
    <w:multiLevelType w:val="hybridMultilevel"/>
    <w:tmpl w:val="DC903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7D"/>
    <w:rsid w:val="0023227D"/>
    <w:rsid w:val="00452D40"/>
    <w:rsid w:val="009D6ED4"/>
    <w:rsid w:val="00D9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6EB35-0BAD-473A-9F52-375E066E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BC1F23BF</Template>
  <TotalTime>4</TotalTime>
  <Pages>1</Pages>
  <Words>184</Words>
  <Characters>1054</Characters>
  <Application>Microsoft Office Word</Application>
  <DocSecurity>0</DocSecurity>
  <Lines>8</Lines>
  <Paragraphs>2</Paragraphs>
  <ScaleCrop>false</ScaleCrop>
  <Company>VVSU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Волкорезов Вадим</dc:creator>
  <cp:keywords/>
  <dc:description/>
  <cp:lastModifiedBy>Волкорезов Вадим</cp:lastModifiedBy>
  <cp:revision>3</cp:revision>
  <dcterms:created xsi:type="dcterms:W3CDTF">2024-04-02T05:30:00Z</dcterms:created>
  <dcterms:modified xsi:type="dcterms:W3CDTF">2024-04-02T05:34:00Z</dcterms:modified>
</cp:coreProperties>
</file>